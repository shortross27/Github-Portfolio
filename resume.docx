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793526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61BD05" w14:textId="3330B47A" w:rsidR="00692703" w:rsidRPr="00CF1A49" w:rsidRDefault="00A748CE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Ross</w:t>
            </w:r>
          </w:p>
          <w:p w14:paraId="3B9D3698" w14:textId="2642BB9A" w:rsidR="00692703" w:rsidRPr="00CF1A49" w:rsidRDefault="00D91DC4" w:rsidP="00913946">
            <w:pPr>
              <w:pStyle w:val="ContactInfo"/>
              <w:contextualSpacing w:val="0"/>
            </w:pPr>
            <w:r>
              <w:t xml:space="preserve">Pensacola, Fl </w:t>
            </w:r>
            <w:sdt>
              <w:sdtPr>
                <w:alias w:val="Divider dot:"/>
                <w:tag w:val="Divider dot:"/>
                <w:id w:val="-1273624469"/>
                <w:placeholder>
                  <w:docPart w:val="BB9EABDF98E348FC99EDB2BEDB21916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32526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EF660DC656D4B5598A053B2CAAC8CA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748CE">
              <w:t>316-806-9616</w:t>
            </w:r>
          </w:p>
          <w:p w14:paraId="19442D87" w14:textId="4B421377" w:rsidR="00692703" w:rsidRPr="00CF1A49" w:rsidRDefault="00A748CE" w:rsidP="00913946">
            <w:pPr>
              <w:pStyle w:val="ContactInfoEmphasis"/>
              <w:contextualSpacing w:val="0"/>
            </w:pPr>
            <w:r>
              <w:t>tross_27@yahoo.com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7C6625BDDBC435CAC9B9E132064740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BA7017" w:rsidRPr="002E26D4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www.linkedin.com/in/tylerross27</w:t>
              </w:r>
            </w:hyperlink>
            <w:r w:rsidR="00BA701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sdt>
              <w:sdtPr>
                <w:alias w:val="Divider dot:"/>
                <w:tag w:val="Divider dot:"/>
                <w:id w:val="1658730936"/>
                <w:placeholder>
                  <w:docPart w:val="7973CDFDAF604AA68169B437D7DFEEAA"/>
                </w:placeholder>
                <w:temporary/>
                <w:showingPlcHdr/>
                <w15:appearance w15:val="hidden"/>
              </w:sdtPr>
              <w:sdtContent>
                <w:r w:rsidR="00926D30" w:rsidRPr="00CF1A49">
                  <w:t>·</w:t>
                </w:r>
              </w:sdtContent>
            </w:sdt>
            <w:r w:rsidR="00926D30">
              <w:t xml:space="preserve"> </w:t>
            </w:r>
            <w:hyperlink r:id="rId8" w:history="1">
              <w:r w:rsidR="00185616">
                <w:rPr>
                  <w:rStyle w:val="Hyperlink"/>
                </w:rPr>
                <w:t>Po</w:t>
              </w:r>
              <w:r w:rsidR="00185616">
                <w:rPr>
                  <w:rStyle w:val="Hyperlink"/>
                </w:rPr>
                <w:t>r</w:t>
              </w:r>
              <w:r w:rsidR="00185616">
                <w:rPr>
                  <w:rStyle w:val="Hyperlink"/>
                </w:rPr>
                <w:t>tfolio Project</w:t>
              </w:r>
            </w:hyperlink>
          </w:p>
        </w:tc>
      </w:tr>
      <w:tr w:rsidR="009571D8" w:rsidRPr="00CF1A49" w14:paraId="4F61DF72" w14:textId="77777777" w:rsidTr="00692703">
        <w:tc>
          <w:tcPr>
            <w:tcW w:w="9360" w:type="dxa"/>
            <w:tcMar>
              <w:top w:w="432" w:type="dxa"/>
            </w:tcMar>
          </w:tcPr>
          <w:p w14:paraId="19CC583D" w14:textId="632C5668" w:rsidR="001755A8" w:rsidRPr="00CF1A49" w:rsidRDefault="00D91DC4" w:rsidP="00913946">
            <w:r w:rsidRPr="00D91DC4">
              <w:t>Versatile data analyst with hands-on experience in collecting, transforming, and analyzing datasets to support data-driven decision-making. Proficient in SQL, Excel, Tableau, and Python, with strong problem-solving and analytical skills. Completed the Google Data Analytics Certificate, covering the entire data analysis process. Currently pursuing a Bachelor’s in Data Science at the University of Maryland Global Campus. I bring a diverse background in leadership, logistics, and technical fields, eager to apply my skills to deliver actionable insights and measurable results for a growth-focused company.</w:t>
            </w:r>
          </w:p>
        </w:tc>
      </w:tr>
    </w:tbl>
    <w:sdt>
      <w:sdtPr>
        <w:alias w:val="Skills:"/>
        <w:tag w:val="Skills:"/>
        <w:id w:val="-1392877668"/>
        <w:placeholder>
          <w:docPart w:val="72A6CBAE06AC479FAEB31B85E1654A47"/>
        </w:placeholder>
        <w:temporary/>
        <w:showingPlcHdr/>
        <w15:appearance w15:val="hidden"/>
      </w:sdtPr>
      <w:sdtContent>
        <w:p w14:paraId="6FC8D248" w14:textId="079951EA" w:rsidR="00A748CE" w:rsidRPr="00CF1A49" w:rsidRDefault="00A748CE" w:rsidP="00A748CE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748CE" w:rsidRPr="006E1507" w14:paraId="3B994809" w14:textId="77777777" w:rsidTr="00AF762A">
        <w:tc>
          <w:tcPr>
            <w:tcW w:w="4675" w:type="dxa"/>
          </w:tcPr>
          <w:p w14:paraId="0637F724" w14:textId="46E4863D" w:rsidR="00A748CE" w:rsidRPr="006E1507" w:rsidRDefault="002117C2" w:rsidP="00AF762A">
            <w:pPr>
              <w:pStyle w:val="ListBullet"/>
              <w:contextualSpacing w:val="0"/>
            </w:pPr>
            <w:r>
              <w:t>SQL (MySQL, Postgres</w:t>
            </w:r>
            <w:r w:rsidR="006C2CC8">
              <w:t xml:space="preserve">, </w:t>
            </w:r>
            <w:r w:rsidR="003D08D1">
              <w:t>Oracle</w:t>
            </w:r>
            <w:r>
              <w:t>)</w:t>
            </w:r>
          </w:p>
          <w:p w14:paraId="2000682F" w14:textId="69A48618" w:rsidR="00A748CE" w:rsidRDefault="002117C2" w:rsidP="00AF762A">
            <w:pPr>
              <w:pStyle w:val="ListBullet"/>
              <w:contextualSpacing w:val="0"/>
            </w:pPr>
            <w:r>
              <w:t>Python (Pandas</w:t>
            </w:r>
            <w:r w:rsidR="00511D36">
              <w:t>, NumPy, Matplotlib, SciPy</w:t>
            </w:r>
            <w:r>
              <w:t>)</w:t>
            </w:r>
          </w:p>
          <w:p w14:paraId="2C10D19B" w14:textId="47DA54D0" w:rsidR="00E50C02" w:rsidRPr="006E1507" w:rsidRDefault="002117C2" w:rsidP="00E50C02">
            <w:pPr>
              <w:pStyle w:val="ListBullet"/>
              <w:contextualSpacing w:val="0"/>
            </w:pPr>
            <w:r>
              <w:t>Communication</w:t>
            </w:r>
            <w:r w:rsidR="00511D36">
              <w:t>, Leadership, 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1C46039F" w14:textId="27273425" w:rsidR="00A748CE" w:rsidRPr="006E1507" w:rsidRDefault="002117C2" w:rsidP="00AF762A">
            <w:pPr>
              <w:pStyle w:val="ListBullet"/>
              <w:contextualSpacing w:val="0"/>
            </w:pPr>
            <w:r>
              <w:t>Spreadsheets (Excel, Google Sheets)</w:t>
            </w:r>
          </w:p>
          <w:p w14:paraId="4505BC35" w14:textId="43023A39" w:rsidR="00A748CE" w:rsidRPr="006E1507" w:rsidRDefault="00E50C02" w:rsidP="00AF762A">
            <w:pPr>
              <w:pStyle w:val="ListBullet"/>
              <w:contextualSpacing w:val="0"/>
            </w:pPr>
            <w:r>
              <w:t>Data Visualization</w:t>
            </w:r>
            <w:r w:rsidR="006C2CC8">
              <w:t xml:space="preserve"> Software</w:t>
            </w:r>
            <w:r>
              <w:t xml:space="preserve"> (</w:t>
            </w:r>
            <w:r w:rsidR="002117C2">
              <w:t>Tableau</w:t>
            </w:r>
            <w:r>
              <w:t>, Power BI)</w:t>
            </w:r>
          </w:p>
          <w:p w14:paraId="0812281B" w14:textId="29EFF663" w:rsidR="00A748CE" w:rsidRPr="006E1507" w:rsidRDefault="00511D36" w:rsidP="00AF762A">
            <w:pPr>
              <w:pStyle w:val="ListBullet"/>
              <w:contextualSpacing w:val="0"/>
            </w:pPr>
            <w:r>
              <w:t>Business Analysis, Data Analysis, Analytics Skills</w:t>
            </w:r>
          </w:p>
        </w:tc>
      </w:tr>
    </w:tbl>
    <w:sdt>
      <w:sdtPr>
        <w:alias w:val="Education:"/>
        <w:tag w:val="Education:"/>
        <w:id w:val="-1908763273"/>
        <w:placeholder>
          <w:docPart w:val="2A2D2D2ADD654779B9EA8FCB3406E113"/>
        </w:placeholder>
        <w:temporary/>
        <w:showingPlcHdr/>
        <w15:appearance w15:val="hidden"/>
      </w:sdtPr>
      <w:sdtContent>
        <w:p w14:paraId="60F389F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5D05C8B" w14:textId="77777777" w:rsidTr="00D83E7C">
        <w:tc>
          <w:tcPr>
            <w:tcW w:w="9290" w:type="dxa"/>
          </w:tcPr>
          <w:p w14:paraId="7A0184DA" w14:textId="190F7F6B" w:rsidR="001D0BF1" w:rsidRPr="00CF1A49" w:rsidRDefault="00B42148" w:rsidP="001D0BF1">
            <w:pPr>
              <w:pStyle w:val="Heading3"/>
              <w:contextualSpacing w:val="0"/>
            </w:pPr>
            <w:r>
              <w:t xml:space="preserve">March </w:t>
            </w:r>
            <w:r w:rsidR="008933A6">
              <w:t>2021 - present</w:t>
            </w:r>
          </w:p>
          <w:p w14:paraId="27528626" w14:textId="1A3BE2E1" w:rsidR="001D0BF1" w:rsidRPr="00CF1A49" w:rsidRDefault="006C42E0" w:rsidP="001D0BF1">
            <w:pPr>
              <w:pStyle w:val="Heading2"/>
              <w:contextualSpacing w:val="0"/>
            </w:pPr>
            <w:r>
              <w:t>AA DATA</w:t>
            </w:r>
            <w:r w:rsidR="008933A6">
              <w:t xml:space="preserve"> science</w:t>
            </w:r>
            <w:r w:rsidR="001D0BF1" w:rsidRPr="00CF1A49">
              <w:t xml:space="preserve">, </w:t>
            </w:r>
            <w:r w:rsidR="008933A6">
              <w:rPr>
                <w:rStyle w:val="SubtleReference"/>
              </w:rPr>
              <w:t>university of maryland global campus</w:t>
            </w:r>
          </w:p>
          <w:p w14:paraId="23F12976" w14:textId="7B34D2B7" w:rsidR="007538DC" w:rsidRPr="00CF1A49" w:rsidRDefault="00D91DC4" w:rsidP="007538DC">
            <w:pPr>
              <w:contextualSpacing w:val="0"/>
            </w:pPr>
            <w:r>
              <w:t>3.94</w:t>
            </w:r>
            <w:r w:rsidR="008933A6">
              <w:t xml:space="preserve"> GP</w:t>
            </w:r>
            <w:r w:rsidR="00126422">
              <w:t>A | Applicable studies include Introduction to Problem Solving and Algorithm Design</w:t>
            </w:r>
            <w:r w:rsidR="00255CE7">
              <w:t xml:space="preserve"> (programming)</w:t>
            </w:r>
            <w:r w:rsidR="00126422">
              <w:t>, Concepts and Applications of Information Technology</w:t>
            </w:r>
            <w:r w:rsidR="00255CE7">
              <w:t xml:space="preserve"> (databases)</w:t>
            </w:r>
            <w:r w:rsidR="00126422">
              <w:t>,</w:t>
            </w:r>
            <w:r w:rsidR="00255CE7">
              <w:t xml:space="preserve"> </w:t>
            </w:r>
            <w:r w:rsidR="003D08D1">
              <w:t xml:space="preserve">Relational Database Concepts and Applications (SQL, Oracle), </w:t>
            </w:r>
            <w:r w:rsidR="00255CE7">
              <w:t>mathematics such as</w:t>
            </w:r>
            <w:r w:rsidR="00126422">
              <w:t xml:space="preserve"> Calculus, and Statistics | Currently working on bachelor’s degree</w:t>
            </w:r>
          </w:p>
        </w:tc>
      </w:tr>
      <w:tr w:rsidR="00F61DF9" w:rsidRPr="00CF1A49" w14:paraId="352774DC" w14:textId="77777777" w:rsidTr="00D83E7C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557B480A" w14:textId="12B08C36" w:rsidR="00F61DF9" w:rsidRPr="00CF1A49" w:rsidRDefault="00B42148" w:rsidP="00F61DF9">
            <w:pPr>
              <w:pStyle w:val="Heading3"/>
              <w:contextualSpacing w:val="0"/>
            </w:pPr>
            <w:r>
              <w:t xml:space="preserve">august </w:t>
            </w:r>
            <w:r w:rsidR="00126422">
              <w:t>2019</w:t>
            </w:r>
            <w:r w:rsidR="00F61DF9" w:rsidRPr="00CF1A49">
              <w:t xml:space="preserve"> </w:t>
            </w:r>
            <w:r>
              <w:t>–</w:t>
            </w:r>
            <w:r w:rsidR="00126422">
              <w:t xml:space="preserve"> </w:t>
            </w:r>
            <w:r>
              <w:t xml:space="preserve">may </w:t>
            </w:r>
            <w:r w:rsidR="00126422">
              <w:t>2021</w:t>
            </w:r>
          </w:p>
          <w:p w14:paraId="75879819" w14:textId="08A8262A" w:rsidR="00F61DF9" w:rsidRPr="00CF1A49" w:rsidRDefault="00126422" w:rsidP="00F61DF9">
            <w:pPr>
              <w:pStyle w:val="Heading2"/>
              <w:contextualSpacing w:val="0"/>
            </w:pPr>
            <w:r>
              <w:t>Electrician apprenticeship</w:t>
            </w:r>
            <w:r w:rsidR="00F61DF9" w:rsidRPr="00CF1A49">
              <w:t xml:space="preserve">, </w:t>
            </w:r>
            <w:r w:rsidR="00B11078">
              <w:rPr>
                <w:rStyle w:val="SubtleReference"/>
              </w:rPr>
              <w:t>IEC wichita chapter</w:t>
            </w:r>
          </w:p>
          <w:p w14:paraId="6DE2E992" w14:textId="2A4654AB" w:rsidR="00F61DF9" w:rsidRDefault="00B11078" w:rsidP="00F61DF9">
            <w:r>
              <w:t>Top of my class in the electrical apprenticeship program</w:t>
            </w:r>
            <w:r w:rsidR="00594A61">
              <w:t xml:space="preserve"> |</w:t>
            </w:r>
            <w:r>
              <w:t xml:space="preserve"> Was awarded apprentice of the year for the two years I attended </w:t>
            </w:r>
          </w:p>
        </w:tc>
      </w:tr>
    </w:tbl>
    <w:p w14:paraId="67DBF731" w14:textId="77777777" w:rsidR="00D83E7C" w:rsidRPr="00CF1A49" w:rsidRDefault="00D83E7C" w:rsidP="00D83E7C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D83E7C" w:rsidRPr="00CF1A49" w14:paraId="5832F938" w14:textId="77777777" w:rsidTr="00E96E70">
        <w:tc>
          <w:tcPr>
            <w:tcW w:w="9355" w:type="dxa"/>
          </w:tcPr>
          <w:p w14:paraId="7CA6F7E0" w14:textId="77777777" w:rsidR="00D83E7C" w:rsidRPr="00CF1A49" w:rsidRDefault="00D83E7C" w:rsidP="00E96E70">
            <w:pPr>
              <w:pStyle w:val="Heading3"/>
              <w:contextualSpacing w:val="0"/>
            </w:pPr>
            <w:r>
              <w:t>July 2019</w:t>
            </w:r>
            <w:r w:rsidRPr="00CF1A49">
              <w:t xml:space="preserve"> – </w:t>
            </w:r>
            <w:r>
              <w:t>present</w:t>
            </w:r>
          </w:p>
          <w:p w14:paraId="2C804DDA" w14:textId="4C340914" w:rsidR="00D83E7C" w:rsidRPr="00CF1A49" w:rsidRDefault="00D83E7C" w:rsidP="00E96E70">
            <w:pPr>
              <w:pStyle w:val="Heading2"/>
              <w:contextualSpacing w:val="0"/>
            </w:pPr>
            <w:r>
              <w:t>Journeyman electrician</w:t>
            </w:r>
            <w:r w:rsidR="00D330E0">
              <w:t xml:space="preserve">, </w:t>
            </w:r>
            <w:r w:rsidRPr="00D330E0">
              <w:rPr>
                <w:b w:val="0"/>
                <w:bCs/>
                <w:color w:val="595959" w:themeColor="text1" w:themeTint="A6"/>
              </w:rPr>
              <w:t>d&amp;n Electric</w:t>
            </w:r>
          </w:p>
          <w:p w14:paraId="5137793D" w14:textId="0CCD64A3" w:rsidR="00D83E7C" w:rsidRPr="00CF1A49" w:rsidRDefault="00D83E7C" w:rsidP="003D08D1">
            <w:pPr>
              <w:contextualSpacing w:val="0"/>
            </w:pPr>
            <w:r>
              <w:t>Worked within the company to analyze return on investment and time worked versus estimated time</w:t>
            </w:r>
            <w:r w:rsidR="003D08D1">
              <w:t xml:space="preserve"> | Problem-solving skills optimized for identifying issues in a system and developing solutions through logical reasoning</w:t>
            </w:r>
          </w:p>
        </w:tc>
      </w:tr>
      <w:tr w:rsidR="00D83E7C" w:rsidRPr="00CF1A49" w14:paraId="27D78554" w14:textId="77777777" w:rsidTr="00E96E70">
        <w:tc>
          <w:tcPr>
            <w:tcW w:w="9355" w:type="dxa"/>
            <w:tcMar>
              <w:top w:w="216" w:type="dxa"/>
            </w:tcMar>
          </w:tcPr>
          <w:p w14:paraId="368FADF0" w14:textId="77777777" w:rsidR="00D83E7C" w:rsidRPr="00CF1A49" w:rsidRDefault="00D83E7C" w:rsidP="00E96E70">
            <w:pPr>
              <w:pStyle w:val="Heading3"/>
              <w:contextualSpacing w:val="0"/>
            </w:pPr>
            <w:r>
              <w:t>December 2010</w:t>
            </w:r>
            <w:r w:rsidRPr="00CF1A49">
              <w:t xml:space="preserve"> – </w:t>
            </w:r>
            <w:r>
              <w:t>july 2021</w:t>
            </w:r>
          </w:p>
          <w:p w14:paraId="4110ACCD" w14:textId="77777777" w:rsidR="00D83E7C" w:rsidRPr="00CF1A49" w:rsidRDefault="00D83E7C" w:rsidP="00E96E70">
            <w:pPr>
              <w:pStyle w:val="Heading2"/>
              <w:contextualSpacing w:val="0"/>
            </w:pPr>
            <w:r>
              <w:t>Supervisor</w:t>
            </w:r>
            <w:r w:rsidRPr="00CF1A49">
              <w:t xml:space="preserve">, </w:t>
            </w:r>
            <w:r>
              <w:rPr>
                <w:rStyle w:val="SubtleReference"/>
              </w:rPr>
              <w:t>village inn</w:t>
            </w:r>
          </w:p>
          <w:p w14:paraId="37C1FB6E" w14:textId="7C42543B" w:rsidR="00D83E7C" w:rsidRDefault="00D83E7C" w:rsidP="00E96E70">
            <w:r>
              <w:lastRenderedPageBreak/>
              <w:t>Started at 14 years old and learned every job title within the company</w:t>
            </w:r>
            <w:r w:rsidR="00594A61">
              <w:t xml:space="preserve"> |</w:t>
            </w:r>
            <w:r>
              <w:t xml:space="preserve"> Gained soft skills in customer acquisition</w:t>
            </w:r>
            <w:r w:rsidR="00594A61">
              <w:t xml:space="preserve"> |</w:t>
            </w:r>
            <w:r>
              <w:t xml:space="preserve"> </w:t>
            </w:r>
            <w:r w:rsidR="00594A61">
              <w:t>B</w:t>
            </w:r>
            <w:r>
              <w:t>ecame supervisor after 4 years and managed a team of 10 to 14 employees</w:t>
            </w:r>
            <w:r w:rsidR="00594A61">
              <w:t xml:space="preserve"> |</w:t>
            </w:r>
            <w:r>
              <w:t xml:space="preserve"> Recorded and reported data regarding finance and </w:t>
            </w:r>
            <w:r w:rsidR="00594A61">
              <w:t>scheduling</w:t>
            </w:r>
          </w:p>
        </w:tc>
      </w:tr>
    </w:tbl>
    <w:p w14:paraId="51021C3C" w14:textId="4B980B04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1BE06" w14:textId="77777777" w:rsidR="00FA6971" w:rsidRDefault="00FA6971" w:rsidP="0068194B">
      <w:r>
        <w:separator/>
      </w:r>
    </w:p>
    <w:p w14:paraId="2703BFA7" w14:textId="77777777" w:rsidR="00FA6971" w:rsidRDefault="00FA6971"/>
    <w:p w14:paraId="55DC2A7B" w14:textId="77777777" w:rsidR="00FA6971" w:rsidRDefault="00FA6971"/>
  </w:endnote>
  <w:endnote w:type="continuationSeparator" w:id="0">
    <w:p w14:paraId="65BC6076" w14:textId="77777777" w:rsidR="00FA6971" w:rsidRDefault="00FA6971" w:rsidP="0068194B">
      <w:r>
        <w:continuationSeparator/>
      </w:r>
    </w:p>
    <w:p w14:paraId="06CD797E" w14:textId="77777777" w:rsidR="00FA6971" w:rsidRDefault="00FA6971"/>
    <w:p w14:paraId="13BA9C76" w14:textId="77777777" w:rsidR="00FA6971" w:rsidRDefault="00F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1E64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BCC4C" w14:textId="77777777" w:rsidR="00FA6971" w:rsidRDefault="00FA6971" w:rsidP="0068194B">
      <w:r>
        <w:separator/>
      </w:r>
    </w:p>
    <w:p w14:paraId="12D97E64" w14:textId="77777777" w:rsidR="00FA6971" w:rsidRDefault="00FA6971"/>
    <w:p w14:paraId="3CD282B1" w14:textId="77777777" w:rsidR="00FA6971" w:rsidRDefault="00FA6971"/>
  </w:footnote>
  <w:footnote w:type="continuationSeparator" w:id="0">
    <w:p w14:paraId="7A0D46CF" w14:textId="77777777" w:rsidR="00FA6971" w:rsidRDefault="00FA6971" w:rsidP="0068194B">
      <w:r>
        <w:continuationSeparator/>
      </w:r>
    </w:p>
    <w:p w14:paraId="6A625B92" w14:textId="77777777" w:rsidR="00FA6971" w:rsidRDefault="00FA6971"/>
    <w:p w14:paraId="5A5FF14A" w14:textId="77777777" w:rsidR="00FA6971" w:rsidRDefault="00F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9B2D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760972" wp14:editId="69552E0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144B7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66752987">
    <w:abstractNumId w:val="9"/>
  </w:num>
  <w:num w:numId="2" w16cid:durableId="1964194503">
    <w:abstractNumId w:val="8"/>
  </w:num>
  <w:num w:numId="3" w16cid:durableId="793056764">
    <w:abstractNumId w:val="7"/>
  </w:num>
  <w:num w:numId="4" w16cid:durableId="618221317">
    <w:abstractNumId w:val="6"/>
  </w:num>
  <w:num w:numId="5" w16cid:durableId="1427966918">
    <w:abstractNumId w:val="10"/>
  </w:num>
  <w:num w:numId="6" w16cid:durableId="2047027216">
    <w:abstractNumId w:val="3"/>
  </w:num>
  <w:num w:numId="7" w16cid:durableId="161699282">
    <w:abstractNumId w:val="11"/>
  </w:num>
  <w:num w:numId="8" w16cid:durableId="1739207279">
    <w:abstractNumId w:val="2"/>
  </w:num>
  <w:num w:numId="9" w16cid:durableId="1169179249">
    <w:abstractNumId w:val="12"/>
  </w:num>
  <w:num w:numId="10" w16cid:durableId="2017221482">
    <w:abstractNumId w:val="5"/>
  </w:num>
  <w:num w:numId="11" w16cid:durableId="1766876773">
    <w:abstractNumId w:val="4"/>
  </w:num>
  <w:num w:numId="12" w16cid:durableId="1170486239">
    <w:abstractNumId w:val="1"/>
  </w:num>
  <w:num w:numId="13" w16cid:durableId="172636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CE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E11CD"/>
    <w:rsid w:val="000F2F8C"/>
    <w:rsid w:val="0010006E"/>
    <w:rsid w:val="001045A8"/>
    <w:rsid w:val="00114A91"/>
    <w:rsid w:val="00126422"/>
    <w:rsid w:val="001427E1"/>
    <w:rsid w:val="00163668"/>
    <w:rsid w:val="00171566"/>
    <w:rsid w:val="00174676"/>
    <w:rsid w:val="001755A8"/>
    <w:rsid w:val="00184014"/>
    <w:rsid w:val="00185616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7C2"/>
    <w:rsid w:val="00213B4C"/>
    <w:rsid w:val="002253B0"/>
    <w:rsid w:val="00236D54"/>
    <w:rsid w:val="00241D8C"/>
    <w:rsid w:val="00241FDB"/>
    <w:rsid w:val="0024720C"/>
    <w:rsid w:val="00255CE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E03"/>
    <w:rsid w:val="002D23C5"/>
    <w:rsid w:val="002D6137"/>
    <w:rsid w:val="002D7331"/>
    <w:rsid w:val="002E7E61"/>
    <w:rsid w:val="002F05E5"/>
    <w:rsid w:val="002F254D"/>
    <w:rsid w:val="002F30E4"/>
    <w:rsid w:val="00307140"/>
    <w:rsid w:val="00316DFF"/>
    <w:rsid w:val="00325B57"/>
    <w:rsid w:val="00331F5A"/>
    <w:rsid w:val="00336056"/>
    <w:rsid w:val="003544E1"/>
    <w:rsid w:val="00366398"/>
    <w:rsid w:val="003A0632"/>
    <w:rsid w:val="003A30E5"/>
    <w:rsid w:val="003A6ADF"/>
    <w:rsid w:val="003B5928"/>
    <w:rsid w:val="003D08D1"/>
    <w:rsid w:val="003D380F"/>
    <w:rsid w:val="003D65E8"/>
    <w:rsid w:val="003D7E3D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C5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D36"/>
    <w:rsid w:val="00513E2A"/>
    <w:rsid w:val="00554E84"/>
    <w:rsid w:val="00557127"/>
    <w:rsid w:val="00566A35"/>
    <w:rsid w:val="0056701E"/>
    <w:rsid w:val="005740D7"/>
    <w:rsid w:val="00594A61"/>
    <w:rsid w:val="005A0F26"/>
    <w:rsid w:val="005A1B10"/>
    <w:rsid w:val="005A6850"/>
    <w:rsid w:val="005B1B1B"/>
    <w:rsid w:val="005C5499"/>
    <w:rsid w:val="005C5932"/>
    <w:rsid w:val="005D3CA7"/>
    <w:rsid w:val="005D4CC1"/>
    <w:rsid w:val="005F4B91"/>
    <w:rsid w:val="005F55D2"/>
    <w:rsid w:val="0062312F"/>
    <w:rsid w:val="00625F2C"/>
    <w:rsid w:val="006618E9"/>
    <w:rsid w:val="00671F29"/>
    <w:rsid w:val="0068194B"/>
    <w:rsid w:val="00692703"/>
    <w:rsid w:val="006A1962"/>
    <w:rsid w:val="006B5D48"/>
    <w:rsid w:val="006B7D7B"/>
    <w:rsid w:val="006C1A5E"/>
    <w:rsid w:val="006C2CC8"/>
    <w:rsid w:val="006C2E36"/>
    <w:rsid w:val="006C42E0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41E24"/>
    <w:rsid w:val="00855B59"/>
    <w:rsid w:val="00860461"/>
    <w:rsid w:val="0086487C"/>
    <w:rsid w:val="00870B20"/>
    <w:rsid w:val="008829F8"/>
    <w:rsid w:val="00885897"/>
    <w:rsid w:val="008933A6"/>
    <w:rsid w:val="008A4532"/>
    <w:rsid w:val="008A6538"/>
    <w:rsid w:val="008C6BE0"/>
    <w:rsid w:val="008C7056"/>
    <w:rsid w:val="008F3B14"/>
    <w:rsid w:val="00901899"/>
    <w:rsid w:val="0090344B"/>
    <w:rsid w:val="00905715"/>
    <w:rsid w:val="0091321E"/>
    <w:rsid w:val="00913946"/>
    <w:rsid w:val="00926D3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194C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040"/>
    <w:rsid w:val="00A42E32"/>
    <w:rsid w:val="00A46E63"/>
    <w:rsid w:val="00A51DC5"/>
    <w:rsid w:val="00A53DE1"/>
    <w:rsid w:val="00A615E1"/>
    <w:rsid w:val="00A748C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078"/>
    <w:rsid w:val="00B236F1"/>
    <w:rsid w:val="00B42148"/>
    <w:rsid w:val="00B50F99"/>
    <w:rsid w:val="00B51D1B"/>
    <w:rsid w:val="00B540F4"/>
    <w:rsid w:val="00B60FD0"/>
    <w:rsid w:val="00B62064"/>
    <w:rsid w:val="00B622DF"/>
    <w:rsid w:val="00B6332A"/>
    <w:rsid w:val="00B81760"/>
    <w:rsid w:val="00B8494C"/>
    <w:rsid w:val="00BA0D22"/>
    <w:rsid w:val="00BA1546"/>
    <w:rsid w:val="00BA7017"/>
    <w:rsid w:val="00BB4E51"/>
    <w:rsid w:val="00BD431F"/>
    <w:rsid w:val="00BE423E"/>
    <w:rsid w:val="00BE5357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30E0"/>
    <w:rsid w:val="00D37CD3"/>
    <w:rsid w:val="00D66A52"/>
    <w:rsid w:val="00D66EFA"/>
    <w:rsid w:val="00D72A2D"/>
    <w:rsid w:val="00D83E7C"/>
    <w:rsid w:val="00D91DC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C02"/>
    <w:rsid w:val="00E5632B"/>
    <w:rsid w:val="00E70240"/>
    <w:rsid w:val="00E71E6B"/>
    <w:rsid w:val="00E8158A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A6971"/>
    <w:rsid w:val="00FB31C1"/>
    <w:rsid w:val="00FB58F2"/>
    <w:rsid w:val="00FC6AEA"/>
    <w:rsid w:val="00FD31ED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93B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7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oss%20Home\Downloads\EDA%20of%20NYC%20Taxi%20and%20Limo%20Commision%20Data%20Using%20Python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ylerross27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Hom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EF660DC656D4B5598A053B2CAAC8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9797B-ED85-44CE-BB11-1AF977C583DA}"/>
      </w:docPartPr>
      <w:docPartBody>
        <w:p w:rsidR="007B3EEC" w:rsidRDefault="00000000">
          <w:pPr>
            <w:pStyle w:val="FEF660DC656D4B5598A053B2CAAC8CA1"/>
          </w:pPr>
          <w:r w:rsidRPr="00CF1A49">
            <w:t>·</w:t>
          </w:r>
        </w:p>
      </w:docPartBody>
    </w:docPart>
    <w:docPart>
      <w:docPartPr>
        <w:name w:val="A7C6625BDDBC435CAC9B9E132064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E175-DF1B-444F-89D9-D3F9577E3472}"/>
      </w:docPartPr>
      <w:docPartBody>
        <w:p w:rsidR="007B3EEC" w:rsidRDefault="00000000">
          <w:pPr>
            <w:pStyle w:val="A7C6625BDDBC435CAC9B9E1320647402"/>
          </w:pPr>
          <w:r w:rsidRPr="00CF1A49">
            <w:t>·</w:t>
          </w:r>
        </w:p>
      </w:docPartBody>
    </w:docPart>
    <w:docPart>
      <w:docPartPr>
        <w:name w:val="2A2D2D2ADD654779B9EA8FCB3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06039-B72F-4C31-BBEB-F41DC27C74B2}"/>
      </w:docPartPr>
      <w:docPartBody>
        <w:p w:rsidR="007B3EEC" w:rsidRDefault="00000000">
          <w:pPr>
            <w:pStyle w:val="2A2D2D2ADD654779B9EA8FCB3406E113"/>
          </w:pPr>
          <w:r w:rsidRPr="00CF1A49">
            <w:t>Education</w:t>
          </w:r>
        </w:p>
      </w:docPartBody>
    </w:docPart>
    <w:docPart>
      <w:docPartPr>
        <w:name w:val="72A6CBAE06AC479FAEB31B85E165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DCB4-E753-4313-9FEB-C4B246EC25ED}"/>
      </w:docPartPr>
      <w:docPartBody>
        <w:p w:rsidR="007B3EEC" w:rsidRDefault="0022437F" w:rsidP="0022437F">
          <w:pPr>
            <w:pStyle w:val="72A6CBAE06AC479FAEB31B85E1654A47"/>
          </w:pPr>
          <w:r w:rsidRPr="00CF1A49">
            <w:t>Skills</w:t>
          </w:r>
        </w:p>
      </w:docPartBody>
    </w:docPart>
    <w:docPart>
      <w:docPartPr>
        <w:name w:val="7973CDFDAF604AA68169B437D7DFE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8BDD-9AB8-4191-90F4-5FAC3048D3A9}"/>
      </w:docPartPr>
      <w:docPartBody>
        <w:p w:rsidR="009F20CD" w:rsidRDefault="002B25CA" w:rsidP="002B25CA">
          <w:pPr>
            <w:pStyle w:val="7973CDFDAF604AA68169B437D7DFEEAA"/>
          </w:pPr>
          <w:r w:rsidRPr="00CF1A49">
            <w:t>·</w:t>
          </w:r>
        </w:p>
      </w:docPartBody>
    </w:docPart>
    <w:docPart>
      <w:docPartPr>
        <w:name w:val="BB9EABDF98E348FC99EDB2BEDB219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E6BA8-C8F9-478D-A69E-6D87CBF472CA}"/>
      </w:docPartPr>
      <w:docPartBody>
        <w:p w:rsidR="00000000" w:rsidRDefault="009F20CD" w:rsidP="009F20CD">
          <w:pPr>
            <w:pStyle w:val="BB9EABDF98E348FC99EDB2BEDB21916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F"/>
    <w:rsid w:val="00057F0D"/>
    <w:rsid w:val="00105D1A"/>
    <w:rsid w:val="001B792F"/>
    <w:rsid w:val="0022437F"/>
    <w:rsid w:val="00232DCD"/>
    <w:rsid w:val="002724FD"/>
    <w:rsid w:val="002B25CA"/>
    <w:rsid w:val="004A19EC"/>
    <w:rsid w:val="00557127"/>
    <w:rsid w:val="006C2B01"/>
    <w:rsid w:val="007B3EEC"/>
    <w:rsid w:val="009F20CD"/>
    <w:rsid w:val="00A23EEF"/>
    <w:rsid w:val="00A860D3"/>
    <w:rsid w:val="00B4479C"/>
    <w:rsid w:val="00C153BC"/>
    <w:rsid w:val="00DB3F7C"/>
    <w:rsid w:val="00EA2CF5"/>
    <w:rsid w:val="00F2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EF660DC656D4B5598A053B2CAAC8CA1">
    <w:name w:val="FEF660DC656D4B5598A053B2CAAC8CA1"/>
  </w:style>
  <w:style w:type="paragraph" w:customStyle="1" w:styleId="A7C6625BDDBC435CAC9B9E1320647402">
    <w:name w:val="A7C6625BDDBC435CAC9B9E1320647402"/>
  </w:style>
  <w:style w:type="character" w:styleId="SubtleReference">
    <w:name w:val="Subtle Reference"/>
    <w:basedOn w:val="DefaultParagraphFont"/>
    <w:uiPriority w:val="10"/>
    <w:qFormat/>
    <w:rsid w:val="002724FD"/>
    <w:rPr>
      <w:b/>
      <w:caps w:val="0"/>
      <w:smallCaps/>
      <w:color w:val="595959" w:themeColor="text1" w:themeTint="A6"/>
    </w:rPr>
  </w:style>
  <w:style w:type="paragraph" w:customStyle="1" w:styleId="2A2D2D2ADD654779B9EA8FCB3406E113">
    <w:name w:val="2A2D2D2ADD654779B9EA8FCB3406E113"/>
  </w:style>
  <w:style w:type="paragraph" w:customStyle="1" w:styleId="72A6CBAE06AC479FAEB31B85E1654A47">
    <w:name w:val="72A6CBAE06AC479FAEB31B85E1654A47"/>
    <w:rsid w:val="0022437F"/>
  </w:style>
  <w:style w:type="paragraph" w:customStyle="1" w:styleId="7973CDFDAF604AA68169B437D7DFEEAA">
    <w:name w:val="7973CDFDAF604AA68169B437D7DFEEAA"/>
    <w:rsid w:val="002B25CA"/>
    <w:rPr>
      <w:kern w:val="2"/>
      <w14:ligatures w14:val="standardContextual"/>
    </w:rPr>
  </w:style>
  <w:style w:type="paragraph" w:customStyle="1" w:styleId="BB9EABDF98E348FC99EDB2BEDB219163">
    <w:name w:val="BB9EABDF98E348FC99EDB2BEDB219163"/>
    <w:rsid w:val="009F20C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2024-10-23T19:34:00Z</dcterms:created>
  <dcterms:modified xsi:type="dcterms:W3CDTF">2024-10-23T19:34:00Z</dcterms:modified>
  <cp:category/>
</cp:coreProperties>
</file>